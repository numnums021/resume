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90EE8" w:rsidRDefault="00490EE8" w:rsidP="00913946">
            <w:pPr>
              <w:pStyle w:val="a7"/>
            </w:pPr>
            <w:r>
              <w:rPr>
                <w:lang w:val="ru-RU"/>
              </w:rPr>
              <w:t>Даниил</w:t>
            </w:r>
            <w:r w:rsidR="00692703" w:rsidRPr="00CF1A49">
              <w:t xml:space="preserve"> </w:t>
            </w:r>
            <w:r>
              <w:rPr>
                <w:rStyle w:val="afffe"/>
                <w:lang w:val="ru-RU"/>
              </w:rPr>
              <w:t>Фомин</w:t>
            </w:r>
          </w:p>
          <w:p w:rsidR="00692703" w:rsidRPr="00CF1A49" w:rsidRDefault="00490EE8" w:rsidP="00913946">
            <w:pPr>
              <w:pStyle w:val="ContactInfo"/>
              <w:contextualSpacing w:val="0"/>
            </w:pPr>
            <w:r>
              <w:rPr>
                <w:lang w:val="ru-RU"/>
              </w:rPr>
              <w:t>Москва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176E00473FF412386A807ED5026DD5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90EE8">
              <w:t>89185676206</w:t>
            </w:r>
          </w:p>
          <w:p w:rsidR="00692703" w:rsidRPr="00CF1A49" w:rsidRDefault="00490EE8" w:rsidP="00490EE8">
            <w:pPr>
              <w:pStyle w:val="ContactInfoEmphasis"/>
              <w:contextualSpacing w:val="0"/>
            </w:pPr>
            <w:r>
              <w:t>numnums021@gmail.com</w:t>
            </w:r>
            <w:r w:rsidR="00692703" w:rsidRPr="00CF1A49">
              <w:t xml:space="preserve"> </w:t>
            </w:r>
            <w:sdt>
              <w:sdtPr>
                <w:rPr>
                  <w:color w:val="007D7F" w:themeColor="accent2" w:themeTint="E6"/>
                </w:rPr>
                <w:alias w:val="Divider dot:"/>
                <w:tag w:val="Divider dot:"/>
                <w:id w:val="2000459528"/>
                <w:placeholder>
                  <w:docPart w:val="3F3FF68F195546F68972984F64252AF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444D3">
                  <w:rPr>
                    <w:color w:val="007D7F" w:themeColor="accent2" w:themeTint="E6"/>
                  </w:rPr>
                  <w:t>·</w:t>
                </w:r>
              </w:sdtContent>
            </w:sdt>
            <w:r w:rsidR="00692703" w:rsidRPr="007444D3">
              <w:rPr>
                <w:color w:val="007D7F" w:themeColor="accent2" w:themeTint="E6"/>
              </w:rPr>
              <w:t xml:space="preserve"> </w:t>
            </w:r>
            <w:r w:rsidRPr="007444D3">
              <w:rPr>
                <w:color w:val="007D7F" w:themeColor="accent2" w:themeTint="E6"/>
              </w:rPr>
              <w:t>t.me/fo_mind7</w:t>
            </w:r>
            <w:r w:rsidR="00692703" w:rsidRPr="007444D3">
              <w:rPr>
                <w:color w:val="007D7F" w:themeColor="accent2" w:themeTint="E6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F2ABB18B11B4885B855DD25CD377E6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90EE8">
              <w:t>github.com/numnums021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490EE8" w:rsidP="00490EE8">
            <w:pPr>
              <w:contextualSpacing w:val="0"/>
            </w:pPr>
            <w:r w:rsidRPr="00490EE8">
              <w:rPr>
                <w:lang w:val="ru-RU"/>
              </w:rPr>
              <w:t xml:space="preserve">Целеустремлен, активен, мотивирован на развитие. Не боюсь сложностей, готов к новым вызовам. </w:t>
            </w:r>
            <w:proofErr w:type="spellStart"/>
            <w:r w:rsidRPr="00490EE8">
              <w:t>Занимаюсь</w:t>
            </w:r>
            <w:proofErr w:type="spellEnd"/>
            <w:r w:rsidRPr="00490EE8">
              <w:t xml:space="preserve"> </w:t>
            </w:r>
            <w:proofErr w:type="spellStart"/>
            <w:r w:rsidRPr="00490EE8">
              <w:t>самосовершенствованием</w:t>
            </w:r>
            <w:proofErr w:type="spellEnd"/>
            <w:r w:rsidRPr="00490EE8">
              <w:t xml:space="preserve"> и </w:t>
            </w:r>
            <w:proofErr w:type="spellStart"/>
            <w:r w:rsidRPr="00490EE8">
              <w:t>готов</w:t>
            </w:r>
            <w:proofErr w:type="spellEnd"/>
            <w:r w:rsidRPr="00490EE8">
              <w:t xml:space="preserve"> к </w:t>
            </w:r>
            <w:proofErr w:type="spellStart"/>
            <w:r w:rsidRPr="00490EE8">
              <w:t>дальнейшему</w:t>
            </w:r>
            <w:proofErr w:type="spellEnd"/>
            <w:r w:rsidRPr="00490EE8">
              <w:t xml:space="preserve"> </w:t>
            </w:r>
            <w:proofErr w:type="spellStart"/>
            <w:r w:rsidRPr="00490EE8">
              <w:t>обучению</w:t>
            </w:r>
            <w:proofErr w:type="spellEnd"/>
            <w:r w:rsidRPr="00490EE8">
              <w:t>.</w:t>
            </w:r>
          </w:p>
        </w:tc>
      </w:tr>
    </w:tbl>
    <w:p w:rsidR="004E01EB" w:rsidRPr="00123102" w:rsidRDefault="00123102" w:rsidP="004E01EB">
      <w:pPr>
        <w:pStyle w:val="1"/>
        <w:rPr>
          <w:lang w:val="ru-RU"/>
        </w:rPr>
      </w:pPr>
      <w:r>
        <w:rPr>
          <w:lang w:val="ru-RU"/>
        </w:rPr>
        <w:t>Опыт</w:t>
      </w:r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6C2B69" w:rsidTr="00123102">
        <w:tc>
          <w:tcPr>
            <w:tcW w:w="9290" w:type="dxa"/>
          </w:tcPr>
          <w:p w:rsidR="001D0BF1" w:rsidRPr="00123102" w:rsidRDefault="00123102" w:rsidP="001D0BF1">
            <w:pPr>
              <w:pStyle w:val="31"/>
              <w:contextualSpacing w:val="0"/>
              <w:outlineLvl w:val="2"/>
              <w:rPr>
                <w:lang w:val="ru-RU"/>
              </w:rPr>
            </w:pPr>
            <w:r w:rsidRPr="00123102">
              <w:rPr>
                <w:lang w:val="ru-RU"/>
              </w:rPr>
              <w:t>15.12.</w:t>
            </w:r>
            <w:r>
              <w:rPr>
                <w:lang w:val="ru-RU"/>
              </w:rPr>
              <w:t>21</w:t>
            </w:r>
            <w:r w:rsidR="001D0BF1" w:rsidRPr="00123102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15.04.22</w:t>
            </w:r>
          </w:p>
          <w:p w:rsidR="001D0BF1" w:rsidRPr="00123102" w:rsidRDefault="00123102" w:rsidP="001D0BF1">
            <w:pPr>
              <w:pStyle w:val="20"/>
              <w:contextualSpacing w:val="0"/>
              <w:outlineLvl w:val="1"/>
              <w:rPr>
                <w:lang w:val="ru-RU"/>
              </w:rPr>
            </w:pPr>
            <w:r>
              <w:rPr>
                <w:lang w:val="ru-RU"/>
              </w:rPr>
              <w:t>Обучение</w:t>
            </w:r>
            <w:r w:rsidR="001D0BF1" w:rsidRPr="00123102">
              <w:rPr>
                <w:lang w:val="ru-RU"/>
              </w:rPr>
              <w:t xml:space="preserve">, </w:t>
            </w:r>
            <w:r>
              <w:rPr>
                <w:rStyle w:val="af"/>
                <w:lang w:val="ru-RU"/>
              </w:rPr>
              <w:t>Сбербанк</w:t>
            </w:r>
          </w:p>
          <w:p w:rsidR="001E3120" w:rsidRDefault="006330A6" w:rsidP="006330A6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Успешно закончил</w:t>
            </w:r>
            <w:r w:rsidR="00123102">
              <w:rPr>
                <w:lang w:val="ru-RU"/>
              </w:rPr>
              <w:t xml:space="preserve"> обучение в школе сбербанка по направлению </w:t>
            </w:r>
            <w:r w:rsidR="00123102">
              <w:t>Java</w:t>
            </w:r>
            <w:r w:rsidR="00123102" w:rsidRPr="00123102">
              <w:rPr>
                <w:lang w:val="ru-RU"/>
              </w:rPr>
              <w:t xml:space="preserve"> </w:t>
            </w:r>
            <w:r w:rsidR="00123102">
              <w:t>Developer</w:t>
            </w:r>
            <w:r w:rsidR="00123102">
              <w:rPr>
                <w:lang w:val="ru-RU"/>
              </w:rPr>
              <w:t xml:space="preserve">. Во время обучения </w:t>
            </w:r>
            <w:r>
              <w:rPr>
                <w:lang w:val="ru-RU"/>
              </w:rPr>
              <w:t>был разработан</w:t>
            </w:r>
            <w:r w:rsidR="00123102">
              <w:rPr>
                <w:lang w:val="ru-RU"/>
              </w:rPr>
              <w:t xml:space="preserve"> выпускной проект</w:t>
            </w:r>
            <w:r>
              <w:rPr>
                <w:lang w:val="ru-RU"/>
              </w:rPr>
              <w:t xml:space="preserve"> – программное обеспечение, имитирующее работу банкомата. Ссылка на проект</w:t>
            </w:r>
            <w:r w:rsidRPr="00235AC8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hyperlink r:id="rId7" w:history="1">
              <w:r w:rsidR="00235AC8" w:rsidRPr="000531C8">
                <w:rPr>
                  <w:rStyle w:val="afffc"/>
                  <w:lang w:val="ru-RU"/>
                </w:rPr>
                <w:t>https://github.com/numnums021/Final-project</w:t>
              </w:r>
            </w:hyperlink>
          </w:p>
          <w:p w:rsidR="00235AC8" w:rsidRPr="000256F1" w:rsidRDefault="00235AC8" w:rsidP="006330A6">
            <w:pPr>
              <w:contextualSpacing w:val="0"/>
              <w:rPr>
                <w:lang w:val="ru-RU"/>
              </w:rPr>
            </w:pPr>
          </w:p>
          <w:p w:rsidR="00235AC8" w:rsidRPr="00235AC8" w:rsidRDefault="00235AC8" w:rsidP="00235AC8">
            <w:pPr>
              <w:pStyle w:val="31"/>
              <w:contextualSpacing w:val="0"/>
              <w:outlineLvl w:val="2"/>
              <w:rPr>
                <w:lang w:val="ru-RU"/>
              </w:rPr>
            </w:pPr>
            <w:r>
              <w:t>XXX</w:t>
            </w:r>
            <w:r w:rsidRPr="00123102">
              <w:rPr>
                <w:lang w:val="ru-RU"/>
              </w:rPr>
              <w:t xml:space="preserve"> – </w:t>
            </w:r>
            <w:r>
              <w:t>XXX</w:t>
            </w:r>
          </w:p>
          <w:p w:rsidR="00235AC8" w:rsidRPr="00123102" w:rsidRDefault="00235AC8" w:rsidP="00235AC8">
            <w:pPr>
              <w:pStyle w:val="20"/>
              <w:contextualSpacing w:val="0"/>
              <w:outlineLvl w:val="1"/>
              <w:rPr>
                <w:lang w:val="ru-RU"/>
              </w:rPr>
            </w:pPr>
            <w:r>
              <w:rPr>
                <w:lang w:val="ru-RU"/>
              </w:rPr>
              <w:t>учебные проекты</w:t>
            </w:r>
          </w:p>
          <w:p w:rsidR="00B958A6" w:rsidRDefault="00B958A6" w:rsidP="00235AC8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- Приложение для поиска кратчайшего пути в графах (+ визуализация).</w:t>
            </w:r>
            <w:r w:rsidR="004D4349" w:rsidRPr="004D4349">
              <w:rPr>
                <w:lang w:val="ru-RU"/>
              </w:rPr>
              <w:t xml:space="preserve"> </w:t>
            </w:r>
            <w:r w:rsidR="0043337D">
              <w:rPr>
                <w:lang w:val="ru-RU"/>
              </w:rPr>
              <w:t>Написано на ЯП</w:t>
            </w:r>
            <w:r w:rsidR="004D4349">
              <w:rPr>
                <w:lang w:val="ru-RU"/>
              </w:rPr>
              <w:t xml:space="preserve"> </w:t>
            </w:r>
            <w:r w:rsidR="004D4349">
              <w:t>C</w:t>
            </w:r>
            <w:r w:rsidR="004D4349" w:rsidRPr="004D4349">
              <w:rPr>
                <w:lang w:val="ru-RU"/>
              </w:rPr>
              <w:t>#.</w:t>
            </w:r>
          </w:p>
          <w:p w:rsidR="00F00B2B" w:rsidRPr="00FB5B3B" w:rsidRDefault="00F00B2B" w:rsidP="00235AC8">
            <w:pPr>
              <w:contextualSpacing w:val="0"/>
              <w:rPr>
                <w:lang w:val="ru-RU"/>
              </w:rPr>
            </w:pPr>
            <w:hyperlink r:id="rId8" w:history="1">
              <w:r w:rsidRPr="00FB5B3B">
                <w:rPr>
                  <w:rStyle w:val="afffc"/>
                  <w:lang w:val="ru-RU"/>
                </w:rPr>
                <w:t>https://github.com/numnums021/Search-for-the-shortest-line</w:t>
              </w:r>
            </w:hyperlink>
          </w:p>
          <w:p w:rsidR="0043337D" w:rsidRPr="0043337D" w:rsidRDefault="0043337D" w:rsidP="00235AC8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- Проект подсчёта математической регрессии. Написан на ЯП </w:t>
            </w:r>
            <w:r>
              <w:t>Java</w:t>
            </w:r>
            <w:r>
              <w:rPr>
                <w:lang w:val="ru-RU"/>
              </w:rPr>
              <w:t xml:space="preserve">. </w:t>
            </w:r>
            <w:hyperlink r:id="rId9" w:history="1">
              <w:r w:rsidRPr="00FB5B3B">
                <w:rPr>
                  <w:rStyle w:val="afffc"/>
                  <w:lang w:val="ru-RU"/>
                </w:rPr>
                <w:t>https://github.com/numnums</w:t>
              </w:r>
              <w:r w:rsidRPr="00FB5B3B">
                <w:rPr>
                  <w:rStyle w:val="afffc"/>
                  <w:lang w:val="ru-RU"/>
                </w:rPr>
                <w:t>0</w:t>
              </w:r>
              <w:r w:rsidRPr="00FB5B3B">
                <w:rPr>
                  <w:rStyle w:val="afffc"/>
                  <w:lang w:val="ru-RU"/>
                </w:rPr>
                <w:t>21/MMPE</w:t>
              </w:r>
            </w:hyperlink>
          </w:p>
          <w:p w:rsidR="00235AC8" w:rsidRDefault="00B958A6" w:rsidP="0043337D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235AC8">
              <w:rPr>
                <w:lang w:val="ru-RU"/>
              </w:rPr>
              <w:t xml:space="preserve"> </w:t>
            </w:r>
            <w:r w:rsidR="004D4349">
              <w:rPr>
                <w:lang w:val="ru-RU"/>
              </w:rPr>
              <w:t xml:space="preserve">Информационная система учёта должников. СУБД – </w:t>
            </w:r>
            <w:r w:rsidR="004D4349">
              <w:t>MySQL</w:t>
            </w:r>
            <w:r w:rsidR="004D4349">
              <w:rPr>
                <w:lang w:val="ru-RU"/>
              </w:rPr>
              <w:t xml:space="preserve">, основной код </w:t>
            </w:r>
            <w:r w:rsidR="0043337D">
              <w:rPr>
                <w:lang w:val="ru-RU"/>
              </w:rPr>
              <w:t>-</w:t>
            </w:r>
            <w:r w:rsidR="004D4349">
              <w:rPr>
                <w:lang w:val="ru-RU"/>
              </w:rPr>
              <w:t xml:space="preserve"> </w:t>
            </w:r>
            <w:r w:rsidR="004D4349">
              <w:t>Java</w:t>
            </w:r>
            <w:r w:rsidR="004D4349" w:rsidRPr="004D4349">
              <w:rPr>
                <w:lang w:val="ru-RU"/>
              </w:rPr>
              <w:t xml:space="preserve"> </w:t>
            </w:r>
            <w:r w:rsidR="004D4349">
              <w:rPr>
                <w:lang w:val="ru-RU"/>
              </w:rPr>
              <w:t xml:space="preserve">с использованием </w:t>
            </w:r>
            <w:r w:rsidR="004D4349">
              <w:t>Spring</w:t>
            </w:r>
            <w:r w:rsidR="004D4349" w:rsidRPr="004D4349">
              <w:rPr>
                <w:lang w:val="ru-RU"/>
              </w:rPr>
              <w:t xml:space="preserve"> </w:t>
            </w:r>
            <w:r w:rsidR="004D4349">
              <w:t>Framework</w:t>
            </w:r>
            <w:r w:rsidR="004D4349" w:rsidRPr="004D4349">
              <w:rPr>
                <w:lang w:val="ru-RU"/>
              </w:rPr>
              <w:t>.</w:t>
            </w:r>
          </w:p>
          <w:p w:rsidR="00F00B2B" w:rsidRPr="00FB5B3B" w:rsidRDefault="00F00B2B" w:rsidP="0043337D">
            <w:pPr>
              <w:contextualSpacing w:val="0"/>
              <w:rPr>
                <w:lang w:val="ru-RU"/>
              </w:rPr>
            </w:pPr>
            <w:hyperlink r:id="rId10" w:history="1">
              <w:r w:rsidRPr="00FB5B3B">
                <w:rPr>
                  <w:rStyle w:val="afffc"/>
                  <w:lang w:val="ru-RU"/>
                </w:rPr>
                <w:t>https://github.com/numnums021/Spring-Boot-App</w:t>
              </w:r>
            </w:hyperlink>
          </w:p>
          <w:p w:rsidR="00314479" w:rsidRDefault="00314479" w:rsidP="00314479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- Инф. система магазинов спортивных товаров. Реализация написана на ЯП на </w:t>
            </w:r>
            <w:r>
              <w:t>C</w:t>
            </w:r>
            <w:r w:rsidRPr="004D4349">
              <w:rPr>
                <w:lang w:val="ru-RU"/>
              </w:rPr>
              <w:t>#</w:t>
            </w:r>
            <w:r>
              <w:rPr>
                <w:lang w:val="ru-RU"/>
              </w:rPr>
              <w:t xml:space="preserve">, СУБД – </w:t>
            </w:r>
            <w:r>
              <w:t>PostgreSQL</w:t>
            </w:r>
            <w:r w:rsidRPr="004D4349">
              <w:rPr>
                <w:lang w:val="ru-RU"/>
              </w:rPr>
              <w:t>.</w:t>
            </w:r>
          </w:p>
          <w:p w:rsidR="00314479" w:rsidRPr="00FB5B3B" w:rsidRDefault="00314479" w:rsidP="0043337D">
            <w:pPr>
              <w:contextualSpacing w:val="0"/>
              <w:rPr>
                <w:lang w:val="ru-RU"/>
              </w:rPr>
            </w:pPr>
            <w:hyperlink r:id="rId11" w:history="1">
              <w:r w:rsidRPr="00FB5B3B">
                <w:rPr>
                  <w:rStyle w:val="afffc"/>
                  <w:lang w:val="ru-RU"/>
                </w:rPr>
                <w:t>https://github.com/numnums021/WorkingWithDB</w:t>
              </w:r>
            </w:hyperlink>
          </w:p>
          <w:p w:rsidR="00F00B2B" w:rsidRDefault="00F00B2B" w:rsidP="0043337D">
            <w:pPr>
              <w:contextualSpacing w:val="0"/>
              <w:rPr>
                <w:lang w:val="ru-RU"/>
              </w:rPr>
            </w:pPr>
            <w:r w:rsidRPr="00F00B2B">
              <w:rPr>
                <w:lang w:val="ru-RU"/>
              </w:rPr>
              <w:t>- Приложение</w:t>
            </w:r>
            <w:r w:rsidR="00E5075B">
              <w:rPr>
                <w:lang w:val="ru-RU"/>
              </w:rPr>
              <w:t>,</w:t>
            </w:r>
            <w:r>
              <w:rPr>
                <w:lang w:val="ru-RU"/>
              </w:rPr>
              <w:t xml:space="preserve"> кодирующее</w:t>
            </w:r>
            <w:r w:rsidRPr="00F00B2B">
              <w:rPr>
                <w:lang w:val="ru-RU"/>
              </w:rPr>
              <w:t>/</w:t>
            </w:r>
            <w:r>
              <w:rPr>
                <w:lang w:val="ru-RU"/>
              </w:rPr>
              <w:t xml:space="preserve">декодирующее </w:t>
            </w:r>
            <w:r w:rsidR="00E5075B">
              <w:rPr>
                <w:lang w:val="ru-RU"/>
              </w:rPr>
              <w:t>текстовые сообщения</w:t>
            </w:r>
            <w:r>
              <w:rPr>
                <w:lang w:val="ru-RU"/>
              </w:rPr>
              <w:t xml:space="preserve"> (</w:t>
            </w:r>
            <w:r w:rsidRPr="00F00B2B">
              <w:rPr>
                <w:lang w:val="ru-RU"/>
              </w:rPr>
              <w:t>Des64/RSA/</w:t>
            </w:r>
            <w:proofErr w:type="spellStart"/>
            <w:r w:rsidRPr="00F00B2B">
              <w:rPr>
                <w:lang w:val="ru-RU"/>
              </w:rPr>
              <w:t>Rijndael</w:t>
            </w:r>
            <w:proofErr w:type="spellEnd"/>
            <w:r w:rsidRPr="00F00B2B">
              <w:rPr>
                <w:lang w:val="ru-RU"/>
              </w:rPr>
              <w:t>/</w:t>
            </w:r>
            <w:proofErr w:type="spellStart"/>
            <w:r w:rsidRPr="00F00B2B">
              <w:rPr>
                <w:lang w:val="ru-RU"/>
              </w:rPr>
              <w:t>Simple</w:t>
            </w:r>
            <w:proofErr w:type="spellEnd"/>
            <w:r w:rsidRPr="00F00B2B">
              <w:rPr>
                <w:lang w:val="ru-RU"/>
              </w:rPr>
              <w:t xml:space="preserve"> </w:t>
            </w:r>
            <w:proofErr w:type="spellStart"/>
            <w:r w:rsidRPr="00F00B2B">
              <w:rPr>
                <w:lang w:val="ru-RU"/>
              </w:rPr>
              <w:t>Permutation</w:t>
            </w:r>
            <w:proofErr w:type="spellEnd"/>
            <w:r w:rsidRPr="00F00B2B">
              <w:rPr>
                <w:lang w:val="ru-RU"/>
              </w:rPr>
              <w:t>/</w:t>
            </w:r>
            <w:proofErr w:type="spellStart"/>
            <w:r w:rsidRPr="00F00B2B">
              <w:rPr>
                <w:lang w:val="ru-RU"/>
              </w:rPr>
              <w:t>Xor</w:t>
            </w:r>
            <w:proofErr w:type="spellEnd"/>
            <w:r>
              <w:rPr>
                <w:lang w:val="ru-RU"/>
              </w:rPr>
              <w:t xml:space="preserve">). Написано на ЯП </w:t>
            </w:r>
            <w:r>
              <w:t>C</w:t>
            </w:r>
            <w:r w:rsidRPr="00F00B2B">
              <w:rPr>
                <w:lang w:val="ru-RU"/>
              </w:rPr>
              <w:t>#</w:t>
            </w:r>
            <w:r>
              <w:rPr>
                <w:lang w:val="ru-RU"/>
              </w:rPr>
              <w:t>.</w:t>
            </w:r>
          </w:p>
          <w:p w:rsidR="00F00B2B" w:rsidRPr="00FB5B3B" w:rsidRDefault="00F00B2B" w:rsidP="0043337D">
            <w:pPr>
              <w:contextualSpacing w:val="0"/>
              <w:rPr>
                <w:lang w:val="ru-RU"/>
              </w:rPr>
            </w:pPr>
            <w:hyperlink r:id="rId12" w:history="1">
              <w:r w:rsidRPr="00FB5B3B">
                <w:rPr>
                  <w:rStyle w:val="afffc"/>
                  <w:lang w:val="ru-RU"/>
                </w:rPr>
                <w:t>https://github.com/numnums021/Encoding-algorithms</w:t>
              </w:r>
            </w:hyperlink>
          </w:p>
          <w:p w:rsidR="00314479" w:rsidRDefault="00314479" w:rsidP="00314479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>- Сайт фотоаппаратов.</w:t>
            </w:r>
            <w:r w:rsidRPr="004D434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Оболочка реализована с помощью </w:t>
            </w:r>
            <w:r>
              <w:t>html</w:t>
            </w:r>
            <w:r w:rsidRPr="004D4349">
              <w:rPr>
                <w:lang w:val="ru-RU"/>
              </w:rPr>
              <w:t xml:space="preserve"> + </w:t>
            </w:r>
            <w:proofErr w:type="spellStart"/>
            <w:r>
              <w:t>css</w:t>
            </w:r>
            <w:proofErr w:type="spellEnd"/>
            <w:r w:rsidRPr="004D4349">
              <w:rPr>
                <w:lang w:val="ru-RU"/>
              </w:rPr>
              <w:t>.</w:t>
            </w:r>
          </w:p>
          <w:p w:rsidR="00314479" w:rsidRPr="009B6C31" w:rsidRDefault="009B6C31" w:rsidP="0043337D">
            <w:pPr>
              <w:contextualSpacing w:val="0"/>
              <w:rPr>
                <w:lang w:val="ru-RU"/>
              </w:rPr>
            </w:pPr>
            <w:hyperlink r:id="rId13" w:history="1">
              <w:r w:rsidRPr="00FB5B3B">
                <w:rPr>
                  <w:rStyle w:val="afffc"/>
                </w:rPr>
                <w:t>https</w:t>
              </w:r>
              <w:r w:rsidRPr="00FB5B3B">
                <w:rPr>
                  <w:rStyle w:val="afffc"/>
                  <w:lang w:val="ru-RU"/>
                </w:rPr>
                <w:t>://</w:t>
              </w:r>
              <w:proofErr w:type="spellStart"/>
              <w:r w:rsidRPr="00FB5B3B">
                <w:rPr>
                  <w:rStyle w:val="afffc"/>
                </w:rPr>
                <w:t>github</w:t>
              </w:r>
              <w:proofErr w:type="spellEnd"/>
              <w:r w:rsidRPr="00FB5B3B">
                <w:rPr>
                  <w:rStyle w:val="afffc"/>
                  <w:lang w:val="ru-RU"/>
                </w:rPr>
                <w:t>.</w:t>
              </w:r>
              <w:r w:rsidRPr="00FB5B3B">
                <w:rPr>
                  <w:rStyle w:val="afffc"/>
                </w:rPr>
                <w:t>com</w:t>
              </w:r>
              <w:r w:rsidRPr="00FB5B3B">
                <w:rPr>
                  <w:rStyle w:val="afffc"/>
                  <w:lang w:val="ru-RU"/>
                </w:rPr>
                <w:t>/</w:t>
              </w:r>
              <w:proofErr w:type="spellStart"/>
              <w:r w:rsidRPr="00FB5B3B">
                <w:rPr>
                  <w:rStyle w:val="afffc"/>
                </w:rPr>
                <w:t>numnums</w:t>
              </w:r>
              <w:proofErr w:type="spellEnd"/>
              <w:r w:rsidRPr="00FB5B3B">
                <w:rPr>
                  <w:rStyle w:val="afffc"/>
                  <w:lang w:val="ru-RU"/>
                </w:rPr>
                <w:t>021/</w:t>
              </w:r>
              <w:proofErr w:type="spellStart"/>
              <w:r w:rsidRPr="00FB5B3B">
                <w:rPr>
                  <w:rStyle w:val="afffc"/>
                </w:rPr>
                <w:t>simpleCameraSite</w:t>
              </w:r>
              <w:proofErr w:type="spellEnd"/>
            </w:hyperlink>
          </w:p>
        </w:tc>
      </w:tr>
    </w:tbl>
    <w:p w:rsidR="00FB5B3B" w:rsidRDefault="00FB5B3B" w:rsidP="0097790C">
      <w:pPr>
        <w:pStyle w:val="1"/>
        <w:rPr>
          <w:lang w:val="ru-RU"/>
        </w:rPr>
      </w:pPr>
    </w:p>
    <w:p w:rsidR="00DA59AA" w:rsidRPr="00B958A6" w:rsidRDefault="00123102" w:rsidP="0097790C">
      <w:pPr>
        <w:pStyle w:val="1"/>
        <w:rPr>
          <w:lang w:val="ru-RU"/>
        </w:rPr>
      </w:pPr>
      <w:r>
        <w:rPr>
          <w:lang w:val="ru-RU"/>
        </w:rPr>
        <w:t>Образование</w:t>
      </w:r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7444D3" w:rsidTr="006330A6">
        <w:tc>
          <w:tcPr>
            <w:tcW w:w="9290" w:type="dxa"/>
          </w:tcPr>
          <w:p w:rsidR="001D0BF1" w:rsidRPr="006330A6" w:rsidRDefault="006330A6" w:rsidP="001D0BF1">
            <w:pPr>
              <w:pStyle w:val="31"/>
              <w:contextualSpacing w:val="0"/>
              <w:outlineLvl w:val="2"/>
              <w:rPr>
                <w:lang w:val="ru-RU"/>
              </w:rPr>
            </w:pPr>
            <w:r>
              <w:rPr>
                <w:lang w:val="ru-RU"/>
              </w:rPr>
              <w:t>09.1</w:t>
            </w:r>
            <w:r w:rsidR="001C04AB">
              <w:t>7</w:t>
            </w:r>
            <w:r>
              <w:rPr>
                <w:lang w:val="ru-RU"/>
              </w:rPr>
              <w:t xml:space="preserve"> - 06.21</w:t>
            </w:r>
          </w:p>
          <w:p w:rsidR="001D0BF1" w:rsidRPr="006330A6" w:rsidRDefault="005B2322" w:rsidP="001D0BF1">
            <w:pPr>
              <w:pStyle w:val="20"/>
              <w:contextualSpacing w:val="0"/>
              <w:outlineLvl w:val="1"/>
              <w:rPr>
                <w:lang w:val="ru-RU"/>
              </w:rPr>
            </w:pPr>
            <w:r>
              <w:rPr>
                <w:lang w:val="ru-RU"/>
              </w:rPr>
              <w:t>Бакалавр,</w:t>
            </w:r>
            <w:r w:rsidRPr="005B2322">
              <w:rPr>
                <w:lang w:val="ru-RU"/>
              </w:rPr>
              <w:t xml:space="preserve"> </w:t>
            </w:r>
            <w:r w:rsidRPr="005B2322">
              <w:rPr>
                <w:rStyle w:val="af"/>
                <w:lang w:val="ru-RU"/>
              </w:rPr>
              <w:t>Донской государс</w:t>
            </w:r>
            <w:r>
              <w:rPr>
                <w:rStyle w:val="af"/>
                <w:lang w:val="ru-RU"/>
              </w:rPr>
              <w:t>твенный технический университет</w:t>
            </w:r>
          </w:p>
          <w:p w:rsidR="007538DC" w:rsidRDefault="005B2322" w:rsidP="006330A6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Специальность – </w:t>
            </w:r>
            <w:r w:rsidRPr="0080593E">
              <w:rPr>
                <w:color w:val="000000" w:themeColor="text1"/>
                <w:lang w:val="ru-RU"/>
              </w:rPr>
              <w:t>Математическое обеспечение и администрирование информационных систем</w:t>
            </w:r>
            <w:r>
              <w:rPr>
                <w:lang w:val="ru-RU"/>
              </w:rPr>
              <w:t>.</w:t>
            </w:r>
            <w:r w:rsidR="00090CA5">
              <w:rPr>
                <w:lang w:val="ru-RU"/>
              </w:rPr>
              <w:t xml:space="preserve"> В качестве выпускной работы реализован проект, анализирующий бухгалтерскую отчётность организации и на основании анализа делался вывод о будущем состоянии организации (риск банкротства). ПО реализовано с помощью языка программирования </w:t>
            </w:r>
            <w:r w:rsidR="00090CA5">
              <w:t>C</w:t>
            </w:r>
            <w:r w:rsidR="00090CA5" w:rsidRPr="00090CA5">
              <w:rPr>
                <w:lang w:val="ru-RU"/>
              </w:rPr>
              <w:t>#</w:t>
            </w:r>
            <w:r w:rsidR="00090CA5">
              <w:rPr>
                <w:lang w:val="ru-RU"/>
              </w:rPr>
              <w:t xml:space="preserve">, хранилище данных организовано с помощью СУБД </w:t>
            </w:r>
            <w:r w:rsidR="00090CA5">
              <w:t>PostgreSQL</w:t>
            </w:r>
            <w:r w:rsidR="00090CA5">
              <w:rPr>
                <w:lang w:val="ru-RU"/>
              </w:rPr>
              <w:t xml:space="preserve">, математическая часть функционала сделана с помощью отдельных скриптов, написанных на </w:t>
            </w:r>
            <w:r w:rsidR="00090CA5">
              <w:t>Python</w:t>
            </w:r>
            <w:r w:rsidR="00090CA5" w:rsidRPr="00090CA5">
              <w:rPr>
                <w:lang w:val="ru-RU"/>
              </w:rPr>
              <w:t>.</w:t>
            </w:r>
          </w:p>
          <w:p w:rsidR="00235AC8" w:rsidRPr="00090CA5" w:rsidRDefault="00235AC8" w:rsidP="006330A6">
            <w:pPr>
              <w:contextualSpacing w:val="0"/>
              <w:rPr>
                <w:lang w:val="ru-RU"/>
              </w:rPr>
            </w:pPr>
          </w:p>
          <w:p w:rsidR="007444D3" w:rsidRPr="000256F1" w:rsidRDefault="007444D3" w:rsidP="007444D3">
            <w:pPr>
              <w:pStyle w:val="31"/>
              <w:contextualSpacing w:val="0"/>
              <w:outlineLvl w:val="2"/>
              <w:rPr>
                <w:lang w:val="ru-RU"/>
              </w:rPr>
            </w:pPr>
            <w:r>
              <w:rPr>
                <w:lang w:val="ru-RU"/>
              </w:rPr>
              <w:t xml:space="preserve">09.21 </w:t>
            </w:r>
            <w:r w:rsidR="005B2322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</w:t>
            </w:r>
            <w:r w:rsidR="00235AC8">
              <w:t>xx</w:t>
            </w:r>
            <w:r w:rsidR="00235AC8" w:rsidRPr="000256F1">
              <w:rPr>
                <w:lang w:val="ru-RU"/>
              </w:rPr>
              <w:t>.</w:t>
            </w:r>
            <w:r w:rsidR="00235AC8">
              <w:t>xx</w:t>
            </w:r>
          </w:p>
          <w:p w:rsidR="007444D3" w:rsidRPr="006330A6" w:rsidRDefault="005B2322" w:rsidP="007444D3">
            <w:pPr>
              <w:pStyle w:val="20"/>
              <w:contextualSpacing w:val="0"/>
              <w:outlineLvl w:val="1"/>
              <w:rPr>
                <w:lang w:val="ru-RU"/>
              </w:rPr>
            </w:pPr>
            <w:r>
              <w:rPr>
                <w:lang w:val="ru-RU"/>
              </w:rPr>
              <w:t xml:space="preserve">Магистр, </w:t>
            </w:r>
            <w:r w:rsidRPr="005B2322">
              <w:rPr>
                <w:rStyle w:val="af"/>
                <w:lang w:val="ru-RU"/>
              </w:rPr>
              <w:t>Донской государственный технический университет</w:t>
            </w:r>
          </w:p>
          <w:p w:rsidR="007444D3" w:rsidRPr="0080593E" w:rsidRDefault="005B2322" w:rsidP="006330A6">
            <w:pPr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Специальность – </w:t>
            </w:r>
            <w:r w:rsidRPr="0080593E">
              <w:rPr>
                <w:color w:val="000000" w:themeColor="text1"/>
                <w:lang w:val="ru-RU"/>
              </w:rPr>
              <w:t>Информационные системы и технологии</w:t>
            </w:r>
            <w:r>
              <w:rPr>
                <w:lang w:val="ru-RU"/>
              </w:rPr>
              <w:t>.</w:t>
            </w:r>
            <w:r w:rsidR="0080593E">
              <w:rPr>
                <w:lang w:val="ru-RU"/>
              </w:rPr>
              <w:t xml:space="preserve"> К концу обучения планируется улучшить прошлый выпускной проект, автоматизировав процесс добавления бухгалтерской отчётности с помощью созданного </w:t>
            </w:r>
            <w:r w:rsidR="0080593E">
              <w:t>API</w:t>
            </w:r>
            <w:r w:rsidR="0080593E" w:rsidRPr="0080593E">
              <w:rPr>
                <w:lang w:val="ru-RU"/>
              </w:rPr>
              <w:t>.</w:t>
            </w:r>
            <w:r w:rsidR="0080593E">
              <w:rPr>
                <w:lang w:val="ru-RU"/>
              </w:rPr>
              <w:t xml:space="preserve"> Также весь основной функционал будет перенесён на ЯР </w:t>
            </w:r>
            <w:r w:rsidR="0080593E">
              <w:t>Java</w:t>
            </w:r>
            <w:r w:rsidR="0080593E">
              <w:rPr>
                <w:lang w:val="ru-RU"/>
              </w:rPr>
              <w:t>.</w:t>
            </w:r>
          </w:p>
        </w:tc>
      </w:tr>
    </w:tbl>
    <w:p w:rsidR="00486277" w:rsidRPr="00CF1A49" w:rsidRDefault="00235AC8" w:rsidP="00486277">
      <w:pPr>
        <w:pStyle w:val="1"/>
      </w:pPr>
      <w:r>
        <w:rPr>
          <w:lang w:val="ru-RU"/>
        </w:rPr>
        <w:lastRenderedPageBreak/>
        <w:t>Стек знаний и технологий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FB5B3B" w:rsidTr="00CF1A49">
        <w:tc>
          <w:tcPr>
            <w:tcW w:w="4675" w:type="dxa"/>
          </w:tcPr>
          <w:p w:rsidR="001E3120" w:rsidRPr="006E1507" w:rsidRDefault="00235AC8" w:rsidP="006E1507">
            <w:pPr>
              <w:pStyle w:val="a"/>
              <w:contextualSpacing w:val="0"/>
            </w:pPr>
            <w:r>
              <w:rPr>
                <w:lang w:val="ru-RU"/>
              </w:rPr>
              <w:t>ООП</w:t>
            </w:r>
          </w:p>
          <w:p w:rsidR="001F4E6D" w:rsidRPr="006E1507" w:rsidRDefault="00235AC8" w:rsidP="00235AC8">
            <w:pPr>
              <w:pStyle w:val="a"/>
              <w:contextualSpacing w:val="0"/>
            </w:pPr>
            <w:r>
              <w:rPr>
                <w:lang w:val="ru-RU"/>
              </w:rPr>
              <w:t>Теория реляционных баз данных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Default="006C2B69" w:rsidP="006E1507">
            <w:pPr>
              <w:pStyle w:val="a"/>
              <w:contextualSpacing w:val="0"/>
            </w:pPr>
            <w:r>
              <w:rPr>
                <w:lang w:val="ru-RU"/>
              </w:rPr>
              <w:t>ЯП</w:t>
            </w:r>
            <w:r>
              <w:t xml:space="preserve">: </w:t>
            </w:r>
            <w:r w:rsidR="000256F1">
              <w:t xml:space="preserve">Java </w:t>
            </w:r>
            <w:r w:rsidR="000256F1" w:rsidRPr="0066781F">
              <w:t>8</w:t>
            </w:r>
            <w:r>
              <w:t>, Python</w:t>
            </w:r>
            <w:r w:rsidR="00B876DE">
              <w:t>, PL/SQL</w:t>
            </w:r>
            <w:r w:rsidR="0066781F">
              <w:t>, SQL</w:t>
            </w:r>
          </w:p>
          <w:p w:rsidR="00FB5B3B" w:rsidRPr="006E1507" w:rsidRDefault="00FB5B3B" w:rsidP="006E1507">
            <w:pPr>
              <w:pStyle w:val="a"/>
              <w:contextualSpacing w:val="0"/>
            </w:pPr>
            <w:r>
              <w:rPr>
                <w:lang w:val="ru-RU"/>
              </w:rPr>
              <w:t>ОС</w:t>
            </w:r>
            <w:r>
              <w:t>: Windows, Linux</w:t>
            </w:r>
          </w:p>
          <w:p w:rsidR="001E3120" w:rsidRPr="006E1507" w:rsidRDefault="00FB5B3B" w:rsidP="006E1507">
            <w:pPr>
              <w:pStyle w:val="a"/>
              <w:contextualSpacing w:val="0"/>
            </w:pPr>
            <w:r>
              <w:rPr>
                <w:lang w:val="ru-RU"/>
              </w:rPr>
              <w:t>Фреймворк</w:t>
            </w:r>
            <w:r>
              <w:t xml:space="preserve">: </w:t>
            </w:r>
            <w:r w:rsidR="00F9535A">
              <w:t>Spring Framework</w:t>
            </w:r>
            <w:r>
              <w:t xml:space="preserve"> (Boot, MVC, Security, AOP)</w:t>
            </w:r>
          </w:p>
          <w:p w:rsidR="001E3120" w:rsidRPr="006C2B69" w:rsidRDefault="00F9535A" w:rsidP="00F9535A">
            <w:pPr>
              <w:pStyle w:val="a"/>
              <w:contextualSpacing w:val="0"/>
            </w:pPr>
            <w:r>
              <w:t>Unit-</w:t>
            </w:r>
            <w:r>
              <w:rPr>
                <w:lang w:val="ru-RU"/>
              </w:rPr>
              <w:t>тесты</w:t>
            </w:r>
            <w:r w:rsidR="00FB5B3B">
              <w:t xml:space="preserve"> (JUnit)</w:t>
            </w:r>
          </w:p>
          <w:p w:rsidR="006C2B69" w:rsidRDefault="006C2B69" w:rsidP="00F9535A">
            <w:pPr>
              <w:pStyle w:val="a"/>
              <w:contextualSpacing w:val="0"/>
            </w:pPr>
            <w:r>
              <w:rPr>
                <w:lang w:val="ru-RU"/>
              </w:rPr>
              <w:t>СУБД</w:t>
            </w:r>
            <w:r>
              <w:t>: PostgreSQL, Oracle, Mongo</w:t>
            </w:r>
          </w:p>
          <w:p w:rsidR="00FB5B3B" w:rsidRPr="00FB5B3B" w:rsidRDefault="00FB5B3B" w:rsidP="00FB5B3B">
            <w:pPr>
              <w:pStyle w:val="a"/>
            </w:pPr>
            <w:proofErr w:type="spellStart"/>
            <w:r>
              <w:rPr>
                <w:lang w:val="ru-RU"/>
              </w:rPr>
              <w:t>Доп</w:t>
            </w:r>
            <w:proofErr w:type="spellEnd"/>
            <w:r w:rsidRPr="00FB5B3B">
              <w:t xml:space="preserve">. </w:t>
            </w:r>
            <w:r>
              <w:rPr>
                <w:lang w:val="ru-RU"/>
              </w:rPr>
              <w:t>Инструменты</w:t>
            </w:r>
            <w:r w:rsidRPr="00FB5B3B">
              <w:t xml:space="preserve">: </w:t>
            </w:r>
            <w:proofErr w:type="spellStart"/>
            <w:r>
              <w:t>netbeans</w:t>
            </w:r>
            <w:proofErr w:type="spellEnd"/>
            <w:r>
              <w:t xml:space="preserve">, </w:t>
            </w:r>
            <w:proofErr w:type="spellStart"/>
            <w:r w:rsidRPr="00FB5B3B">
              <w:t>intellij</w:t>
            </w:r>
            <w:proofErr w:type="spellEnd"/>
            <w:r w:rsidRPr="00FB5B3B">
              <w:t xml:space="preserve"> idea,</w:t>
            </w:r>
            <w:r>
              <w:t xml:space="preserve"> </w:t>
            </w:r>
            <w:proofErr w:type="spellStart"/>
            <w:r>
              <w:t>pycharm</w:t>
            </w:r>
            <w:proofErr w:type="spellEnd"/>
            <w:r>
              <w:t>,</w:t>
            </w:r>
            <w:r w:rsidRPr="00FB5B3B">
              <w:t xml:space="preserve"> </w:t>
            </w:r>
            <w:r>
              <w:t xml:space="preserve">visual studio,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r w:rsidRPr="00FB5B3B">
              <w:t xml:space="preserve">postman </w:t>
            </w:r>
          </w:p>
        </w:tc>
      </w:tr>
    </w:tbl>
    <w:p w:rsidR="00AD782D" w:rsidRPr="00FB5B3B" w:rsidRDefault="005B2322" w:rsidP="0062312F">
      <w:pPr>
        <w:pStyle w:val="1"/>
        <w:rPr>
          <w:lang w:val="ru-RU"/>
        </w:rPr>
      </w:pPr>
      <w:r>
        <w:rPr>
          <w:lang w:val="ru-RU"/>
        </w:rPr>
        <w:t>Деятельность</w:t>
      </w:r>
    </w:p>
    <w:p w:rsidR="00B51D1B" w:rsidRPr="000256F1" w:rsidRDefault="00FF0428" w:rsidP="006E1507">
      <w:pPr>
        <w:rPr>
          <w:lang w:val="ru-RU"/>
        </w:rPr>
      </w:pPr>
      <w:r>
        <w:rPr>
          <w:lang w:val="ru-RU"/>
        </w:rPr>
        <w:t>В свободное время активно занимаюсь спортом</w:t>
      </w:r>
      <w:r w:rsidRPr="00FF0428">
        <w:rPr>
          <w:lang w:val="ru-RU"/>
        </w:rPr>
        <w:t>:</w:t>
      </w:r>
      <w:r>
        <w:rPr>
          <w:lang w:val="ru-RU"/>
        </w:rPr>
        <w:t xml:space="preserve"> пауэрлифтинг и карате. Также самостоятельно улучшаю навыки английского языка.</w:t>
      </w:r>
      <w:bookmarkStart w:id="0" w:name="_GoBack"/>
      <w:bookmarkEnd w:id="0"/>
    </w:p>
    <w:sectPr w:rsidR="00B51D1B" w:rsidRPr="000256F1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D89" w:rsidRDefault="00285D89" w:rsidP="0068194B">
      <w:r>
        <w:separator/>
      </w:r>
    </w:p>
    <w:p w:rsidR="00285D89" w:rsidRDefault="00285D89"/>
    <w:p w:rsidR="00285D89" w:rsidRDefault="00285D89"/>
  </w:endnote>
  <w:endnote w:type="continuationSeparator" w:id="0">
    <w:p w:rsidR="00285D89" w:rsidRDefault="00285D89" w:rsidP="0068194B">
      <w:r>
        <w:continuationSeparator/>
      </w:r>
    </w:p>
    <w:p w:rsidR="00285D89" w:rsidRDefault="00285D89"/>
    <w:p w:rsidR="00285D89" w:rsidRDefault="00285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8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D89" w:rsidRDefault="00285D89" w:rsidP="0068194B">
      <w:r>
        <w:separator/>
      </w:r>
    </w:p>
    <w:p w:rsidR="00285D89" w:rsidRDefault="00285D89"/>
    <w:p w:rsidR="00285D89" w:rsidRDefault="00285D89"/>
  </w:footnote>
  <w:footnote w:type="continuationSeparator" w:id="0">
    <w:p w:rsidR="00285D89" w:rsidRDefault="00285D89" w:rsidP="0068194B">
      <w:r>
        <w:continuationSeparator/>
      </w:r>
    </w:p>
    <w:p w:rsidR="00285D89" w:rsidRDefault="00285D89"/>
    <w:p w:rsidR="00285D89" w:rsidRDefault="00285D8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a9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3EF611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4D27EFA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E8"/>
    <w:rsid w:val="000001EF"/>
    <w:rsid w:val="00007322"/>
    <w:rsid w:val="00007728"/>
    <w:rsid w:val="00022EB2"/>
    <w:rsid w:val="00024584"/>
    <w:rsid w:val="00024730"/>
    <w:rsid w:val="000256F1"/>
    <w:rsid w:val="00055E95"/>
    <w:rsid w:val="0007021F"/>
    <w:rsid w:val="00090CA5"/>
    <w:rsid w:val="000A7A03"/>
    <w:rsid w:val="000B2BA5"/>
    <w:rsid w:val="000C6FD3"/>
    <w:rsid w:val="000F2F8C"/>
    <w:rsid w:val="0010006E"/>
    <w:rsid w:val="001045A8"/>
    <w:rsid w:val="00114A91"/>
    <w:rsid w:val="00123102"/>
    <w:rsid w:val="001427E1"/>
    <w:rsid w:val="00163668"/>
    <w:rsid w:val="00171566"/>
    <w:rsid w:val="00174676"/>
    <w:rsid w:val="001755A8"/>
    <w:rsid w:val="00184014"/>
    <w:rsid w:val="00192008"/>
    <w:rsid w:val="001C04A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AC8"/>
    <w:rsid w:val="00236D54"/>
    <w:rsid w:val="00241D8C"/>
    <w:rsid w:val="00241FDB"/>
    <w:rsid w:val="0024720C"/>
    <w:rsid w:val="002617AE"/>
    <w:rsid w:val="002638D0"/>
    <w:rsid w:val="002647D3"/>
    <w:rsid w:val="00275EAE"/>
    <w:rsid w:val="00285D89"/>
    <w:rsid w:val="00294998"/>
    <w:rsid w:val="00297F18"/>
    <w:rsid w:val="002A1945"/>
    <w:rsid w:val="002B2958"/>
    <w:rsid w:val="002B3FC8"/>
    <w:rsid w:val="002D23C5"/>
    <w:rsid w:val="002D2C71"/>
    <w:rsid w:val="002D6137"/>
    <w:rsid w:val="002E27A3"/>
    <w:rsid w:val="002E7E61"/>
    <w:rsid w:val="002F05E5"/>
    <w:rsid w:val="002F254D"/>
    <w:rsid w:val="002F30E4"/>
    <w:rsid w:val="00307140"/>
    <w:rsid w:val="00314479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337D"/>
    <w:rsid w:val="00437E8C"/>
    <w:rsid w:val="00440225"/>
    <w:rsid w:val="004726BC"/>
    <w:rsid w:val="00474105"/>
    <w:rsid w:val="00480E6E"/>
    <w:rsid w:val="00486277"/>
    <w:rsid w:val="00490EE8"/>
    <w:rsid w:val="00494CF6"/>
    <w:rsid w:val="00495F8D"/>
    <w:rsid w:val="004A1FAE"/>
    <w:rsid w:val="004A32FF"/>
    <w:rsid w:val="004B06EB"/>
    <w:rsid w:val="004B6AD0"/>
    <w:rsid w:val="004C2D5D"/>
    <w:rsid w:val="004C33E1"/>
    <w:rsid w:val="004D4349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2322"/>
    <w:rsid w:val="005C5932"/>
    <w:rsid w:val="005D3CA7"/>
    <w:rsid w:val="005D4CC1"/>
    <w:rsid w:val="005F4B91"/>
    <w:rsid w:val="005F55D2"/>
    <w:rsid w:val="0062312F"/>
    <w:rsid w:val="00625F2C"/>
    <w:rsid w:val="006330A6"/>
    <w:rsid w:val="006618E9"/>
    <w:rsid w:val="0066781F"/>
    <w:rsid w:val="006749E7"/>
    <w:rsid w:val="0068194B"/>
    <w:rsid w:val="00692703"/>
    <w:rsid w:val="006A1962"/>
    <w:rsid w:val="006B5D48"/>
    <w:rsid w:val="006B7D7B"/>
    <w:rsid w:val="006C1A5E"/>
    <w:rsid w:val="006C2B69"/>
    <w:rsid w:val="006D65FA"/>
    <w:rsid w:val="006E1507"/>
    <w:rsid w:val="00703100"/>
    <w:rsid w:val="00712D8B"/>
    <w:rsid w:val="007273B7"/>
    <w:rsid w:val="00733E0A"/>
    <w:rsid w:val="0074403D"/>
    <w:rsid w:val="007444D3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593E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2A68"/>
    <w:rsid w:val="0098506E"/>
    <w:rsid w:val="009860E2"/>
    <w:rsid w:val="009A44CE"/>
    <w:rsid w:val="009B6C3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2AFA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76DE"/>
    <w:rsid w:val="00B958A6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3B3A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71EE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75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6F07"/>
    <w:rsid w:val="00F00B2B"/>
    <w:rsid w:val="00F130DD"/>
    <w:rsid w:val="00F24884"/>
    <w:rsid w:val="00F476C4"/>
    <w:rsid w:val="00F61DF9"/>
    <w:rsid w:val="00F76F0F"/>
    <w:rsid w:val="00F81960"/>
    <w:rsid w:val="00F82424"/>
    <w:rsid w:val="00F8769D"/>
    <w:rsid w:val="00F9350C"/>
    <w:rsid w:val="00F94EB5"/>
    <w:rsid w:val="00F9535A"/>
    <w:rsid w:val="00F9624D"/>
    <w:rsid w:val="00FB31C1"/>
    <w:rsid w:val="00FB58F2"/>
    <w:rsid w:val="00FB5B3B"/>
    <w:rsid w:val="00FC6AEA"/>
    <w:rsid w:val="00FD3D13"/>
    <w:rsid w:val="00FE55A2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0E8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Заголовок Знак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2647D3"/>
  </w:style>
  <w:style w:type="table" w:styleId="afffff8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mnums021/Search-for-the-shortest-line" TargetMode="External"/><Relationship Id="rId13" Type="http://schemas.openxmlformats.org/officeDocument/2006/relationships/hyperlink" Target="https://github.com/numnums021/simpleCameraSi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umnums021/Final-project" TargetMode="External"/><Relationship Id="rId12" Type="http://schemas.openxmlformats.org/officeDocument/2006/relationships/hyperlink" Target="https://github.com/numnums021/Encoding-algorithms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umnums021/WorkingWithDB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numnums021/Spring-Boo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umnums021/MMP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76E00473FF412386A807ED5026DD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62ED10-87B9-4054-954A-41B4DC086825}"/>
      </w:docPartPr>
      <w:docPartBody>
        <w:p w:rsidR="007B7707" w:rsidRDefault="00523385">
          <w:pPr>
            <w:pStyle w:val="6176E00473FF412386A807ED5026DD53"/>
          </w:pPr>
          <w:r w:rsidRPr="00CF1A49">
            <w:t>·</w:t>
          </w:r>
        </w:p>
      </w:docPartBody>
    </w:docPart>
    <w:docPart>
      <w:docPartPr>
        <w:name w:val="3F3FF68F195546F68972984F64252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88900-F081-4596-AAC4-059F3CB2ABEC}"/>
      </w:docPartPr>
      <w:docPartBody>
        <w:p w:rsidR="007B7707" w:rsidRDefault="00523385">
          <w:pPr>
            <w:pStyle w:val="3F3FF68F195546F68972984F64252AF3"/>
          </w:pPr>
          <w:r w:rsidRPr="00CF1A49">
            <w:t>·</w:t>
          </w:r>
        </w:p>
      </w:docPartBody>
    </w:docPart>
    <w:docPart>
      <w:docPartPr>
        <w:name w:val="EF2ABB18B11B4885B855DD25CD377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F1390-1148-4F5B-9AC0-22108793EF21}"/>
      </w:docPartPr>
      <w:docPartBody>
        <w:p w:rsidR="007B7707" w:rsidRDefault="00523385">
          <w:pPr>
            <w:pStyle w:val="EF2ABB18B11B4885B855DD25CD377E6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85"/>
    <w:rsid w:val="001701C2"/>
    <w:rsid w:val="00523385"/>
    <w:rsid w:val="007B7707"/>
    <w:rsid w:val="00A3637F"/>
    <w:rsid w:val="00E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F72D6F1E4E4FB49CCD5969D5735BCF">
    <w:name w:val="C1F72D6F1E4E4FB49CCD5969D5735BCF"/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paragraph" w:customStyle="1" w:styleId="42F1B081CAE3447888E890B05354F614">
    <w:name w:val="42F1B081CAE3447888E890B05354F614"/>
  </w:style>
  <w:style w:type="paragraph" w:customStyle="1" w:styleId="598697B21CE04CA6998136B79DCE3BAD">
    <w:name w:val="598697B21CE04CA6998136B79DCE3BAD"/>
  </w:style>
  <w:style w:type="paragraph" w:customStyle="1" w:styleId="6176E00473FF412386A807ED5026DD53">
    <w:name w:val="6176E00473FF412386A807ED5026DD53"/>
  </w:style>
  <w:style w:type="paragraph" w:customStyle="1" w:styleId="B699D19DF81F4E66A9B298A914753A6F">
    <w:name w:val="B699D19DF81F4E66A9B298A914753A6F"/>
  </w:style>
  <w:style w:type="paragraph" w:customStyle="1" w:styleId="B42B7D8B569B4EC0A80D50DBD2DFA590">
    <w:name w:val="B42B7D8B569B4EC0A80D50DBD2DFA590"/>
  </w:style>
  <w:style w:type="paragraph" w:customStyle="1" w:styleId="3F3FF68F195546F68972984F64252AF3">
    <w:name w:val="3F3FF68F195546F68972984F64252AF3"/>
  </w:style>
  <w:style w:type="paragraph" w:customStyle="1" w:styleId="8FF9E0AA4B3A42FF9BF54DF99A1C91C6">
    <w:name w:val="8FF9E0AA4B3A42FF9BF54DF99A1C91C6"/>
  </w:style>
  <w:style w:type="paragraph" w:customStyle="1" w:styleId="EF2ABB18B11B4885B855DD25CD377E63">
    <w:name w:val="EF2ABB18B11B4885B855DD25CD377E63"/>
  </w:style>
  <w:style w:type="paragraph" w:customStyle="1" w:styleId="2E808E25FA82432E8D6F23D4D318BEF9">
    <w:name w:val="2E808E25FA82432E8D6F23D4D318BEF9"/>
  </w:style>
  <w:style w:type="paragraph" w:customStyle="1" w:styleId="1BF3D4C1504847759E7BDCC674D41AA8">
    <w:name w:val="1BF3D4C1504847759E7BDCC674D41AA8"/>
  </w:style>
  <w:style w:type="paragraph" w:customStyle="1" w:styleId="E884E3B9A8D043E696EA080B72AC186E">
    <w:name w:val="E884E3B9A8D043E696EA080B72AC186E"/>
  </w:style>
  <w:style w:type="paragraph" w:customStyle="1" w:styleId="F3E1E4307DFC414A8EDEBBB4FC98FA38">
    <w:name w:val="F3E1E4307DFC414A8EDEBBB4FC98FA38"/>
  </w:style>
  <w:style w:type="paragraph" w:customStyle="1" w:styleId="9FAF20DB3B8549228645E716574EB190">
    <w:name w:val="9FAF20DB3B8549228645E716574EB190"/>
  </w:style>
  <w:style w:type="paragraph" w:customStyle="1" w:styleId="3594C47ACF8744D0A1D0403EE7A23833">
    <w:name w:val="3594C47ACF8744D0A1D0403EE7A23833"/>
  </w:style>
  <w:style w:type="character" w:styleId="a4">
    <w:name w:val="Subtle Reference"/>
    <w:basedOn w:val="a0"/>
    <w:uiPriority w:val="10"/>
    <w:qFormat/>
    <w:rsid w:val="007B7707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87C6B15AD204CC5A8D62F81F1E239C8">
    <w:name w:val="587C6B15AD204CC5A8D62F81F1E239C8"/>
  </w:style>
  <w:style w:type="paragraph" w:customStyle="1" w:styleId="9E19EE8345444AE6946005D0B55F252C">
    <w:name w:val="9E19EE8345444AE6946005D0B55F252C"/>
  </w:style>
  <w:style w:type="paragraph" w:customStyle="1" w:styleId="B124ED3D43CE4E10BF8ABF34441AFBD5">
    <w:name w:val="B124ED3D43CE4E10BF8ABF34441AFBD5"/>
  </w:style>
  <w:style w:type="paragraph" w:customStyle="1" w:styleId="442A35DE348C4D1C92930D4703A218ED">
    <w:name w:val="442A35DE348C4D1C92930D4703A218ED"/>
  </w:style>
  <w:style w:type="paragraph" w:customStyle="1" w:styleId="92B90633B54A4E3FA2DF933EE6DFD76F">
    <w:name w:val="92B90633B54A4E3FA2DF933EE6DFD76F"/>
  </w:style>
  <w:style w:type="paragraph" w:customStyle="1" w:styleId="D7F6A737A8D949B8AC41F6F2A26D883B">
    <w:name w:val="D7F6A737A8D949B8AC41F6F2A26D883B"/>
  </w:style>
  <w:style w:type="paragraph" w:customStyle="1" w:styleId="9E535ECFBF6245A6ADFA598A46B50B04">
    <w:name w:val="9E535ECFBF6245A6ADFA598A46B50B04"/>
  </w:style>
  <w:style w:type="paragraph" w:customStyle="1" w:styleId="61F61098991F46FA89A5A6D270A2A780">
    <w:name w:val="61F61098991F46FA89A5A6D270A2A780"/>
  </w:style>
  <w:style w:type="paragraph" w:customStyle="1" w:styleId="01CB077E772C4EE18344B0515F02A64A">
    <w:name w:val="01CB077E772C4EE18344B0515F02A64A"/>
  </w:style>
  <w:style w:type="paragraph" w:customStyle="1" w:styleId="A2347D73CD734CE98D2358CAE89B28A0">
    <w:name w:val="A2347D73CD734CE98D2358CAE89B28A0"/>
  </w:style>
  <w:style w:type="paragraph" w:customStyle="1" w:styleId="4353AE6C74C142B69B4BA7B5CECCC108">
    <w:name w:val="4353AE6C74C142B69B4BA7B5CECCC108"/>
  </w:style>
  <w:style w:type="paragraph" w:customStyle="1" w:styleId="411C4455FAA84771B11DBE052359C0C0">
    <w:name w:val="411C4455FAA84771B11DBE052359C0C0"/>
  </w:style>
  <w:style w:type="paragraph" w:customStyle="1" w:styleId="C24B3EBBA000432DAE80C73A60EDC6AA">
    <w:name w:val="C24B3EBBA000432DAE80C73A60EDC6AA"/>
  </w:style>
  <w:style w:type="paragraph" w:customStyle="1" w:styleId="FDC62D4D11134778A286E0BE185154C2">
    <w:name w:val="FDC62D4D11134778A286E0BE185154C2"/>
  </w:style>
  <w:style w:type="paragraph" w:customStyle="1" w:styleId="08C056A1902E4BD2A4894A33B458EE66">
    <w:name w:val="08C056A1902E4BD2A4894A33B458EE66"/>
  </w:style>
  <w:style w:type="paragraph" w:customStyle="1" w:styleId="4D1A848256F54E438268F155A1DD60C4">
    <w:name w:val="4D1A848256F54E438268F155A1DD60C4"/>
  </w:style>
  <w:style w:type="paragraph" w:customStyle="1" w:styleId="17AC4C9EE03F4A88B6A6B3E56B8901C6">
    <w:name w:val="17AC4C9EE03F4A88B6A6B3E56B8901C6"/>
  </w:style>
  <w:style w:type="paragraph" w:customStyle="1" w:styleId="5DBE6EF1B5264F69ACE810170D41BDB6">
    <w:name w:val="5DBE6EF1B5264F69ACE810170D41BDB6"/>
  </w:style>
  <w:style w:type="paragraph" w:customStyle="1" w:styleId="02C913150B5E4109959DC27BCE5331A1">
    <w:name w:val="02C913150B5E4109959DC27BCE5331A1"/>
  </w:style>
  <w:style w:type="paragraph" w:customStyle="1" w:styleId="7E659BC80489458F8C60306511541FB8">
    <w:name w:val="7E659BC80489458F8C60306511541FB8"/>
  </w:style>
  <w:style w:type="paragraph" w:customStyle="1" w:styleId="DF11D535AE914D2299102D3A2C1FD955">
    <w:name w:val="DF11D535AE914D2299102D3A2C1FD955"/>
  </w:style>
  <w:style w:type="paragraph" w:customStyle="1" w:styleId="ED9696DA7339458C9D26BCF30F2D0180">
    <w:name w:val="ED9696DA7339458C9D26BCF30F2D0180"/>
  </w:style>
  <w:style w:type="paragraph" w:customStyle="1" w:styleId="908EB328DCA648E0B8FFD07E0EEC4966">
    <w:name w:val="908EB328DCA648E0B8FFD07E0EEC4966"/>
  </w:style>
  <w:style w:type="paragraph" w:customStyle="1" w:styleId="E400C950BCF84DDA9FEE03807DA82556">
    <w:name w:val="E400C950BCF84DDA9FEE03807DA82556"/>
  </w:style>
  <w:style w:type="paragraph" w:customStyle="1" w:styleId="6B460EEA794A44B6A1E08AB896DB93AA">
    <w:name w:val="6B460EEA794A44B6A1E08AB896DB93AA"/>
  </w:style>
  <w:style w:type="paragraph" w:customStyle="1" w:styleId="95339CB611F54FD7BAB8D37F92C223FC">
    <w:name w:val="95339CB611F54FD7BAB8D37F92C223FC"/>
  </w:style>
  <w:style w:type="paragraph" w:customStyle="1" w:styleId="06BF6F320C674ED7A83B635B3EEA2106">
    <w:name w:val="06BF6F320C674ED7A83B635B3EEA2106"/>
    <w:rsid w:val="007B7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2022-05-20T10:40:00Z</dcterms:created>
  <dcterms:modified xsi:type="dcterms:W3CDTF">2022-08-23T10:35:00Z</dcterms:modified>
  <cp:category/>
</cp:coreProperties>
</file>